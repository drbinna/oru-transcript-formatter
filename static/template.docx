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FD3E" w14:textId="77777777" w:rsidR="00BB2504" w:rsidRPr="00BB2504" w:rsidRDefault="00BB2504" w:rsidP="00BB2504"/>
    <w:p w14:paraId="6CFB1826" w14:textId="77777777" w:rsidR="00293DC8" w:rsidRDefault="00293DC8">
      <w:pPr>
        <w:rPr>
          <w:rStyle w:val="normaltextrun"/>
          <w:rFonts w:asciiTheme="majorHAnsi" w:eastAsiaTheme="majorEastAsia" w:hAnsiTheme="majorHAnsi" w:cstheme="majorHAnsi"/>
          <w:b/>
          <w:bCs/>
          <w:i/>
          <w:iCs/>
          <w:color w:val="2F5496"/>
          <w:sz w:val="32"/>
          <w:szCs w:val="32"/>
        </w:rPr>
      </w:pPr>
      <w:bookmarkStart w:id="0" w:name="_Toc153206144"/>
    </w:p>
    <w:bookmarkEnd w:id="0"/>
    <w:p w14:paraId="77DA67D5" w14:textId="77777777" w:rsidR="00EE50D2" w:rsidRPr="00DA7EB0" w:rsidRDefault="00EE50D2" w:rsidP="00EE50D2">
      <w:pPr>
        <w:pStyle w:val="Footer"/>
        <w:jc w:val="center"/>
        <w:rPr>
          <w:sz w:val="18"/>
          <w:szCs w:val="18"/>
        </w:rPr>
      </w:pPr>
      <w:r w:rsidRPr="00DA7EB0">
        <w:rPr>
          <w:sz w:val="18"/>
          <w:szCs w:val="18"/>
        </w:rPr>
        <w:t>This content available for use under a Creative Commons Attribution-</w:t>
      </w:r>
      <w:proofErr w:type="spellStart"/>
      <w:r w:rsidRPr="00DA7EB0">
        <w:rPr>
          <w:sz w:val="18"/>
          <w:szCs w:val="18"/>
        </w:rPr>
        <w:t>NonCommercial</w:t>
      </w:r>
      <w:proofErr w:type="spellEnd"/>
      <w:r w:rsidRPr="00DA7EB0">
        <w:rPr>
          <w:sz w:val="18"/>
          <w:szCs w:val="18"/>
        </w:rPr>
        <w:t xml:space="preserve"> license.</w:t>
      </w:r>
    </w:p>
    <w:p w14:paraId="10CE444D" w14:textId="77777777" w:rsidR="00B56E0D" w:rsidRPr="00EE50D2" w:rsidRDefault="00EE50D2" w:rsidP="00EE50D2">
      <w:pPr>
        <w:pStyle w:val="Footer"/>
        <w:jc w:val="center"/>
        <w:rPr>
          <w:sz w:val="18"/>
          <w:szCs w:val="18"/>
        </w:rPr>
      </w:pPr>
      <w:r w:rsidRPr="00DA7EB0">
        <w:rPr>
          <w:sz w:val="18"/>
          <w:szCs w:val="18"/>
        </w:rPr>
        <w:fldChar w:fldCharType="begin"/>
      </w:r>
      <w:r w:rsidRPr="00DA7EB0">
        <w:rPr>
          <w:sz w:val="18"/>
          <w:szCs w:val="18"/>
        </w:rPr>
        <w:instrText xml:space="preserve"> INCLUDEPICTURE "https://upload.wikimedia.org/wikipedia/commons/thumb/d/d3/Cc_by-nc_icon.svg/800px-Cc_by-nc_icon.svg.png" \* MERGEFORMATINET </w:instrText>
      </w:r>
      <w:r w:rsidRPr="00DA7EB0">
        <w:rPr>
          <w:sz w:val="18"/>
          <w:szCs w:val="18"/>
        </w:rPr>
        <w:fldChar w:fldCharType="separate"/>
      </w:r>
      <w:r w:rsidRPr="00DA7EB0">
        <w:rPr>
          <w:noProof/>
          <w:sz w:val="18"/>
          <w:szCs w:val="18"/>
        </w:rPr>
        <w:drawing>
          <wp:inline distT="0" distB="0" distL="0" distR="0" wp14:anchorId="541F036E" wp14:editId="44D37B69">
            <wp:extent cx="810366" cy="283369"/>
            <wp:effectExtent l="0" t="0" r="2540" b="0"/>
            <wp:docPr id="416370748" name="Picture 1" descr="Creative Commons NonCommercial licens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NonCommercial license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18" cy="3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EB0">
        <w:rPr>
          <w:sz w:val="18"/>
          <w:szCs w:val="18"/>
        </w:rPr>
        <w:fldChar w:fldCharType="end"/>
      </w:r>
    </w:p>
    <w:sectPr w:rsidR="00B56E0D" w:rsidRPr="00EE50D2" w:rsidSect="00481FB9">
      <w:footerReference w:type="default" r:id="rId12"/>
      <w:headerReference w:type="first" r:id="rId13"/>
      <w:pgSz w:w="12240" w:h="15840"/>
      <w:pgMar w:top="1440" w:right="1440" w:bottom="1440" w:left="144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A1B63" w14:textId="77777777" w:rsidR="00E91CF7" w:rsidRDefault="00E91CF7" w:rsidP="00B56E0D">
      <w:pPr>
        <w:spacing w:after="0" w:line="240" w:lineRule="auto"/>
      </w:pPr>
      <w:r>
        <w:separator/>
      </w:r>
    </w:p>
  </w:endnote>
  <w:endnote w:type="continuationSeparator" w:id="0">
    <w:p w14:paraId="0C60F6F9" w14:textId="77777777" w:rsidR="00E91CF7" w:rsidRDefault="00E91CF7" w:rsidP="00B5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F96F" w14:textId="77777777" w:rsidR="00DA7EB0" w:rsidRPr="00EE50D2" w:rsidRDefault="00EE50D2" w:rsidP="00EE50D2">
    <w:pPr>
      <w:pStyle w:val="Footer"/>
      <w:jc w:val="center"/>
      <w:rPr>
        <w:sz w:val="18"/>
        <w:szCs w:val="18"/>
      </w:rPr>
    </w:pPr>
    <w:r w:rsidRPr="00DA7EB0">
      <w:rPr>
        <w:sz w:val="18"/>
        <w:szCs w:val="18"/>
      </w:rPr>
      <w:t>Oral Roberts University Presents: World Impact with Dr. Billy Wilson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A8E5A" w14:textId="77777777" w:rsidR="00E91CF7" w:rsidRDefault="00E91CF7" w:rsidP="00B56E0D">
      <w:pPr>
        <w:spacing w:after="0" w:line="240" w:lineRule="auto"/>
      </w:pPr>
      <w:r>
        <w:separator/>
      </w:r>
    </w:p>
  </w:footnote>
  <w:footnote w:type="continuationSeparator" w:id="0">
    <w:p w14:paraId="3DCA1394" w14:textId="77777777" w:rsidR="00E91CF7" w:rsidRDefault="00E91CF7" w:rsidP="00B5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402C" w14:textId="77777777" w:rsidR="005B238E" w:rsidRDefault="005B238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AB54464" wp14:editId="31EA335D">
          <wp:simplePos x="0" y="0"/>
          <wp:positionH relativeFrom="margin">
            <wp:posOffset>-952500</wp:posOffset>
          </wp:positionH>
          <wp:positionV relativeFrom="page">
            <wp:posOffset>584200</wp:posOffset>
          </wp:positionV>
          <wp:extent cx="7825740" cy="963295"/>
          <wp:effectExtent l="0" t="0" r="0" b="0"/>
          <wp:wrapTopAndBottom/>
          <wp:docPr id="1887994579" name="Picture 1" descr="A blue rectangular sig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rectangular sign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574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5B1"/>
    <w:multiLevelType w:val="multilevel"/>
    <w:tmpl w:val="55B4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27AE9"/>
    <w:multiLevelType w:val="multilevel"/>
    <w:tmpl w:val="39C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E4E38"/>
    <w:multiLevelType w:val="multilevel"/>
    <w:tmpl w:val="21E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A07AC"/>
    <w:multiLevelType w:val="multilevel"/>
    <w:tmpl w:val="FFC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96935"/>
    <w:multiLevelType w:val="multilevel"/>
    <w:tmpl w:val="B4E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C0982"/>
    <w:multiLevelType w:val="multilevel"/>
    <w:tmpl w:val="D62A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C4FB2"/>
    <w:multiLevelType w:val="multilevel"/>
    <w:tmpl w:val="269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4336A"/>
    <w:multiLevelType w:val="multilevel"/>
    <w:tmpl w:val="2ED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D57D5D"/>
    <w:multiLevelType w:val="multilevel"/>
    <w:tmpl w:val="5CB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723521"/>
    <w:multiLevelType w:val="multilevel"/>
    <w:tmpl w:val="E17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184C4B"/>
    <w:multiLevelType w:val="hybridMultilevel"/>
    <w:tmpl w:val="323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C44AA"/>
    <w:multiLevelType w:val="multilevel"/>
    <w:tmpl w:val="BDE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036949">
    <w:abstractNumId w:val="5"/>
  </w:num>
  <w:num w:numId="2" w16cid:durableId="916329627">
    <w:abstractNumId w:val="6"/>
  </w:num>
  <w:num w:numId="3" w16cid:durableId="1016346127">
    <w:abstractNumId w:val="7"/>
  </w:num>
  <w:num w:numId="4" w16cid:durableId="160319963">
    <w:abstractNumId w:val="4"/>
  </w:num>
  <w:num w:numId="5" w16cid:durableId="32122839">
    <w:abstractNumId w:val="2"/>
  </w:num>
  <w:num w:numId="6" w16cid:durableId="1240401863">
    <w:abstractNumId w:val="3"/>
  </w:num>
  <w:num w:numId="7" w16cid:durableId="839347240">
    <w:abstractNumId w:val="1"/>
  </w:num>
  <w:num w:numId="8" w16cid:durableId="424376764">
    <w:abstractNumId w:val="11"/>
  </w:num>
  <w:num w:numId="9" w16cid:durableId="2079202424">
    <w:abstractNumId w:val="0"/>
  </w:num>
  <w:num w:numId="10" w16cid:durableId="1874269355">
    <w:abstractNumId w:val="8"/>
  </w:num>
  <w:num w:numId="11" w16cid:durableId="1650092784">
    <w:abstractNumId w:val="9"/>
  </w:num>
  <w:num w:numId="12" w16cid:durableId="10265570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NDc0MzUzMDQ0sTRR0lEKTi0uzszPAykwrgUAMAA/1iwAAAA="/>
  </w:docVars>
  <w:rsids>
    <w:rsidRoot w:val="00F711CD"/>
    <w:rsid w:val="00084E39"/>
    <w:rsid w:val="000A0922"/>
    <w:rsid w:val="00120027"/>
    <w:rsid w:val="001531A4"/>
    <w:rsid w:val="001C0E11"/>
    <w:rsid w:val="001C632A"/>
    <w:rsid w:val="001E77DD"/>
    <w:rsid w:val="00200C6B"/>
    <w:rsid w:val="0022633A"/>
    <w:rsid w:val="002623D7"/>
    <w:rsid w:val="00293DC8"/>
    <w:rsid w:val="002970D1"/>
    <w:rsid w:val="002E68E8"/>
    <w:rsid w:val="003070D9"/>
    <w:rsid w:val="00311C4D"/>
    <w:rsid w:val="00324572"/>
    <w:rsid w:val="003257F6"/>
    <w:rsid w:val="00336BE3"/>
    <w:rsid w:val="00353523"/>
    <w:rsid w:val="0038208E"/>
    <w:rsid w:val="003A27E1"/>
    <w:rsid w:val="003B0B41"/>
    <w:rsid w:val="003B3A26"/>
    <w:rsid w:val="003C32A2"/>
    <w:rsid w:val="003D0285"/>
    <w:rsid w:val="003D6716"/>
    <w:rsid w:val="003E6FF3"/>
    <w:rsid w:val="00417971"/>
    <w:rsid w:val="0042192F"/>
    <w:rsid w:val="0045400A"/>
    <w:rsid w:val="00481FB9"/>
    <w:rsid w:val="00490178"/>
    <w:rsid w:val="00496B7D"/>
    <w:rsid w:val="004C4901"/>
    <w:rsid w:val="004D6D91"/>
    <w:rsid w:val="004E50E9"/>
    <w:rsid w:val="00582D1E"/>
    <w:rsid w:val="00594DCF"/>
    <w:rsid w:val="005B238E"/>
    <w:rsid w:val="005B4D8E"/>
    <w:rsid w:val="00652134"/>
    <w:rsid w:val="006C206F"/>
    <w:rsid w:val="006D0757"/>
    <w:rsid w:val="006D1978"/>
    <w:rsid w:val="006D73EF"/>
    <w:rsid w:val="007123C5"/>
    <w:rsid w:val="00713C98"/>
    <w:rsid w:val="00716170"/>
    <w:rsid w:val="007239AB"/>
    <w:rsid w:val="00743E2B"/>
    <w:rsid w:val="00794126"/>
    <w:rsid w:val="007A5BC9"/>
    <w:rsid w:val="007F5C16"/>
    <w:rsid w:val="00803661"/>
    <w:rsid w:val="008A5222"/>
    <w:rsid w:val="008B08A9"/>
    <w:rsid w:val="008B1FBF"/>
    <w:rsid w:val="008C112D"/>
    <w:rsid w:val="009059A5"/>
    <w:rsid w:val="009E14A7"/>
    <w:rsid w:val="00A03F5A"/>
    <w:rsid w:val="00A046F6"/>
    <w:rsid w:val="00A0671B"/>
    <w:rsid w:val="00A2525E"/>
    <w:rsid w:val="00A53050"/>
    <w:rsid w:val="00A53727"/>
    <w:rsid w:val="00AA4A2A"/>
    <w:rsid w:val="00AB24B0"/>
    <w:rsid w:val="00AC6B57"/>
    <w:rsid w:val="00AE2971"/>
    <w:rsid w:val="00B114D5"/>
    <w:rsid w:val="00B56E0D"/>
    <w:rsid w:val="00BB2504"/>
    <w:rsid w:val="00BD7235"/>
    <w:rsid w:val="00BF044E"/>
    <w:rsid w:val="00BF4054"/>
    <w:rsid w:val="00C137FA"/>
    <w:rsid w:val="00C302E0"/>
    <w:rsid w:val="00C80E61"/>
    <w:rsid w:val="00CC2FB0"/>
    <w:rsid w:val="00CD5757"/>
    <w:rsid w:val="00CE0FB7"/>
    <w:rsid w:val="00CE17E1"/>
    <w:rsid w:val="00CF272E"/>
    <w:rsid w:val="00CF3076"/>
    <w:rsid w:val="00D13762"/>
    <w:rsid w:val="00D32568"/>
    <w:rsid w:val="00D577C1"/>
    <w:rsid w:val="00D82C08"/>
    <w:rsid w:val="00D91612"/>
    <w:rsid w:val="00D944D4"/>
    <w:rsid w:val="00DA7EB0"/>
    <w:rsid w:val="00DC0EBC"/>
    <w:rsid w:val="00DC4CBD"/>
    <w:rsid w:val="00DE2FCB"/>
    <w:rsid w:val="00DF3D10"/>
    <w:rsid w:val="00E02AA6"/>
    <w:rsid w:val="00E117A1"/>
    <w:rsid w:val="00E2330B"/>
    <w:rsid w:val="00E268E3"/>
    <w:rsid w:val="00E37FF2"/>
    <w:rsid w:val="00E442DD"/>
    <w:rsid w:val="00E45DBD"/>
    <w:rsid w:val="00E66398"/>
    <w:rsid w:val="00E91CF7"/>
    <w:rsid w:val="00EB1CB0"/>
    <w:rsid w:val="00EC1585"/>
    <w:rsid w:val="00EC4025"/>
    <w:rsid w:val="00ED00C3"/>
    <w:rsid w:val="00ED3D79"/>
    <w:rsid w:val="00EE50D2"/>
    <w:rsid w:val="00EF1A1B"/>
    <w:rsid w:val="00F30B09"/>
    <w:rsid w:val="00F62210"/>
    <w:rsid w:val="00F711CD"/>
    <w:rsid w:val="00F84C18"/>
    <w:rsid w:val="00F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29471"/>
  <w15:chartTrackingRefBased/>
  <w15:docId w15:val="{3EDDEFF7-ED2A-9849-AA71-5F99444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56E0D"/>
  </w:style>
  <w:style w:type="character" w:customStyle="1" w:styleId="eop">
    <w:name w:val="eop"/>
    <w:basedOn w:val="DefaultParagraphFont"/>
    <w:rsid w:val="00B56E0D"/>
  </w:style>
  <w:style w:type="character" w:customStyle="1" w:styleId="scxw267100303">
    <w:name w:val="scxw267100303"/>
    <w:basedOn w:val="DefaultParagraphFont"/>
    <w:rsid w:val="00B56E0D"/>
  </w:style>
  <w:style w:type="paragraph" w:styleId="Header">
    <w:name w:val="header"/>
    <w:basedOn w:val="Normal"/>
    <w:link w:val="HeaderChar"/>
    <w:uiPriority w:val="99"/>
    <w:unhideWhenUsed/>
    <w:rsid w:val="00B5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0D"/>
  </w:style>
  <w:style w:type="paragraph" w:styleId="Footer">
    <w:name w:val="footer"/>
    <w:basedOn w:val="Normal"/>
    <w:link w:val="FooterChar"/>
    <w:uiPriority w:val="99"/>
    <w:unhideWhenUsed/>
    <w:rsid w:val="00B5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0D"/>
  </w:style>
  <w:style w:type="character" w:customStyle="1" w:styleId="Heading1Char">
    <w:name w:val="Heading 1 Char"/>
    <w:basedOn w:val="DefaultParagraphFont"/>
    <w:link w:val="Heading1"/>
    <w:uiPriority w:val="9"/>
    <w:rsid w:val="00DF3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F3D1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3D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F3D1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3D1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3D10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D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2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525E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5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A2525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2525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2525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2525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2525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2525E"/>
    <w:pPr>
      <w:spacing w:after="0"/>
      <w:ind w:left="1760"/>
    </w:pPr>
    <w:rPr>
      <w:rFonts w:cstheme="minorHAnsi"/>
      <w:sz w:val="20"/>
      <w:szCs w:val="20"/>
    </w:rPr>
  </w:style>
  <w:style w:type="character" w:customStyle="1" w:styleId="ui-provider">
    <w:name w:val="ui-provider"/>
    <w:basedOn w:val="DefaultParagraphFont"/>
    <w:rsid w:val="002623D7"/>
  </w:style>
  <w:style w:type="paragraph" w:customStyle="1" w:styleId="slds-m-bottommedium">
    <w:name w:val="slds-m-bottom_medium"/>
    <w:basedOn w:val="Normal"/>
    <w:rsid w:val="00D8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lds-m-bottomsmall">
    <w:name w:val="slds-m-bottom_small"/>
    <w:basedOn w:val="Normal"/>
    <w:rsid w:val="00C1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A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3E2B"/>
    <w:rPr>
      <w:b/>
      <w:bCs/>
    </w:rPr>
  </w:style>
  <w:style w:type="character" w:styleId="Emphasis">
    <w:name w:val="Emphasis"/>
    <w:basedOn w:val="DefaultParagraphFont"/>
    <w:uiPriority w:val="20"/>
    <w:qFormat/>
    <w:rsid w:val="00743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World%20Impact%20Pegasus%20NEW/-%20WEB/Episode%20PDFs/WI%20We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91ce6e-4de9-4745-83eb-e89fdf4806b2" xsi:nil="true"/>
    <lcf76f155ced4ddcb4097134ff3c332f xmlns="22107bf7-b902-4e7a-bc91-a55c59e78126">
      <Terms xmlns="http://schemas.microsoft.com/office/infopath/2007/PartnerControls"/>
    </lcf76f155ced4ddcb4097134ff3c332f>
    <_x0031__19_18 xmlns="22107bf7-b902-4e7a-bc91-a55c59e78126" xsi:nil="true"/>
    <SharedWithUsers xmlns="8a91ce6e-4de9-4745-83eb-e89fdf4806b2">
      <UserInfo>
        <DisplayName>Deepthi Yathiender</DisplayName>
        <AccountId>6</AccountId>
        <AccountType/>
      </UserInfo>
      <UserInfo>
        <DisplayName>Dinesh Raghavan</DisplayName>
        <AccountId>140</AccountId>
        <AccountType/>
      </UserInfo>
      <UserInfo>
        <DisplayName>Matt Cook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0F83D811757468915E1981642CB2E" ma:contentTypeVersion="20" ma:contentTypeDescription="Create a new document." ma:contentTypeScope="" ma:versionID="05d7c836d3b5189753f14a2f3737e3f7">
  <xsd:schema xmlns:xsd="http://www.w3.org/2001/XMLSchema" xmlns:xs="http://www.w3.org/2001/XMLSchema" xmlns:p="http://schemas.microsoft.com/office/2006/metadata/properties" xmlns:ns2="22107bf7-b902-4e7a-bc91-a55c59e78126" xmlns:ns3="8a91ce6e-4de9-4745-83eb-e89fdf4806b2" targetNamespace="http://schemas.microsoft.com/office/2006/metadata/properties" ma:root="true" ma:fieldsID="9099a5209fec09b9e2a7d96f26d2e4ce" ns2:_="" ns3:_="">
    <xsd:import namespace="22107bf7-b902-4e7a-bc91-a55c59e78126"/>
    <xsd:import namespace="8a91ce6e-4de9-4745-83eb-e89fdf480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_x0031__19_18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07bf7-b902-4e7a-bc91-a55c59e78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_x0031__19_18" ma:index="14" nillable="true" ma:displayName="1_19_18" ma:format="DateOnly" ma:internalName="_x0031__19_18">
      <xsd:simpleType>
        <xsd:restriction base="dms:DateTime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09985d5-f261-4cb7-b023-cfec1894c9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1ce6e-4de9-4745-83eb-e89fdf4806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d03e6c3-e6a3-4ac4-a63a-a58e307f9a56}" ma:internalName="TaxCatchAll" ma:showField="CatchAllData" ma:web="8a91ce6e-4de9-4745-83eb-e89fdf480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0BE44-76A7-4819-A2F7-6DB228C1E707}">
  <ds:schemaRefs>
    <ds:schemaRef ds:uri="http://schemas.microsoft.com/office/2006/metadata/properties"/>
    <ds:schemaRef ds:uri="http://schemas.microsoft.com/office/infopath/2007/PartnerControls"/>
    <ds:schemaRef ds:uri="8a91ce6e-4de9-4745-83eb-e89fdf4806b2"/>
    <ds:schemaRef ds:uri="22107bf7-b902-4e7a-bc91-a55c59e78126"/>
  </ds:schemaRefs>
</ds:datastoreItem>
</file>

<file path=customXml/itemProps2.xml><?xml version="1.0" encoding="utf-8"?>
<ds:datastoreItem xmlns:ds="http://schemas.openxmlformats.org/officeDocument/2006/customXml" ds:itemID="{FDE6B32A-09C0-4A13-ADE4-C9CDF07CCA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B7FAAC-49B6-46FC-8659-DB54CB894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07bf7-b902-4e7a-bc91-a55c59e78126"/>
    <ds:schemaRef ds:uri="8a91ce6e-4de9-4745-83eb-e89fdf480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257554-7CED-4207-8AB8-4C7647AE5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 Web Template.dotx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ump5</dc:creator>
  <cp:keywords/>
  <dc:description/>
  <cp:lastModifiedBy>Obinna Emmanuel Amadi</cp:lastModifiedBy>
  <cp:revision>3</cp:revision>
  <dcterms:created xsi:type="dcterms:W3CDTF">2025-09-05T18:45:00Z</dcterms:created>
  <dcterms:modified xsi:type="dcterms:W3CDTF">2025-10-16T17:11:00Z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0x0101002810F83D811757468915E1981642CB2E</vt:lpwstr>
  </property>
  <property fmtid="{D5CDD505-2E9C-101B-9397-08002B2CF9AE}" pid="3" name="MediaServiceImageTags">
    <vt:lpwstr/>
  </property>
</Properties>
</file>